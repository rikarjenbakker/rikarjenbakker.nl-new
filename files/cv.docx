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5C70B4" w:rsidRPr="005C70B4" w14:paraId="25146CCE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3FF623E8" w14:textId="4977CAF0" w:rsidR="006D409C" w:rsidRPr="005C70B4" w:rsidRDefault="006D409C" w:rsidP="006D409C">
            <w:pPr>
              <w:tabs>
                <w:tab w:val="left" w:pos="990"/>
              </w:tabs>
              <w:jc w:val="center"/>
              <w:rPr>
                <w:color w:val="B1C6D7" w:themeColor="background2" w:themeShade="E6"/>
                <w:lang w:val="nl-NL"/>
              </w:rPr>
            </w:pPr>
          </w:p>
        </w:tc>
        <w:tc>
          <w:tcPr>
            <w:tcW w:w="504" w:type="dxa"/>
            <w:shd w:val="clear" w:color="auto" w:fill="265F65" w:themeFill="accent2" w:themeFillShade="80"/>
          </w:tcPr>
          <w:p w14:paraId="60CC4D2D" w14:textId="77777777" w:rsidR="006D409C" w:rsidRPr="005C70B4" w:rsidRDefault="006D409C" w:rsidP="006D409C">
            <w:pPr>
              <w:tabs>
                <w:tab w:val="left" w:pos="990"/>
              </w:tabs>
              <w:rPr>
                <w:color w:val="B1C6D7" w:themeColor="background2" w:themeShade="E6"/>
                <w:lang w:val="nl-NL"/>
              </w:rPr>
            </w:pPr>
          </w:p>
        </w:tc>
        <w:tc>
          <w:tcPr>
            <w:tcW w:w="6619" w:type="dxa"/>
            <w:shd w:val="clear" w:color="auto" w:fill="265F65" w:themeFill="accent2" w:themeFillShade="80"/>
            <w:vAlign w:val="center"/>
          </w:tcPr>
          <w:p w14:paraId="18B9A5A5" w14:textId="01722F9D" w:rsidR="006D409C" w:rsidRPr="005C70B4" w:rsidRDefault="00DB0E59" w:rsidP="00776643">
            <w:pPr>
              <w:pStyle w:val="Kop1"/>
              <w:rPr>
                <w:color w:val="B1C6D7" w:themeColor="background2" w:themeShade="E6"/>
                <w:lang w:val="nl-NL"/>
              </w:rPr>
            </w:pPr>
            <w:r w:rsidRPr="005C70B4">
              <w:rPr>
                <w:color w:val="B1C6D7" w:themeColor="background2" w:themeShade="E6"/>
                <w:lang w:val="nl-NL"/>
              </w:rPr>
              <w:t>Scholing</w:t>
            </w:r>
          </w:p>
        </w:tc>
      </w:tr>
      <w:tr w:rsidR="005C70B4" w:rsidRPr="005C70B4" w14:paraId="5AA8570D" w14:textId="77777777" w:rsidTr="00DC11F8">
        <w:trPr>
          <w:trHeight w:val="2006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1B9EE7B7" w14:textId="77777777" w:rsidR="006D409C" w:rsidRPr="005C70B4" w:rsidRDefault="006D409C" w:rsidP="00776643">
            <w:pPr>
              <w:tabs>
                <w:tab w:val="left" w:pos="990"/>
              </w:tabs>
              <w:jc w:val="center"/>
              <w:rPr>
                <w:noProof/>
                <w:color w:val="B1C6D7" w:themeColor="background2" w:themeShade="E6"/>
                <w:lang w:val="nl-NL"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A2C18E5" w14:textId="77777777" w:rsidR="006D409C" w:rsidRPr="005C70B4" w:rsidRDefault="006D409C" w:rsidP="00776643">
            <w:pPr>
              <w:tabs>
                <w:tab w:val="left" w:pos="990"/>
              </w:tabs>
              <w:rPr>
                <w:color w:val="B1C6D7" w:themeColor="background2" w:themeShade="E6"/>
                <w:lang w:val="nl-NL"/>
              </w:rPr>
            </w:pPr>
            <w:r w:rsidRPr="005C70B4">
              <w:rPr>
                <w:noProof/>
                <w:color w:val="B1C6D7" w:themeColor="background2" w:themeShade="E6"/>
                <w:lang w:val="nl-NL"/>
              </w:rPr>
              <mc:AlternateContent>
                <mc:Choice Requires="wps">
                  <w:drawing>
                    <wp:inline distT="0" distB="0" distL="0" distR="0" wp14:anchorId="2F2E175F" wp14:editId="16435F72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E7E14E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3735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2E175F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276e8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AE7E14E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373545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6ADD0A5A" w14:textId="77777777" w:rsidR="00C1225E" w:rsidRDefault="00C1225E" w:rsidP="00DC11F8">
            <w:pPr>
              <w:rPr>
                <w:b/>
                <w:color w:val="B1C6D7" w:themeColor="background2" w:themeShade="E6"/>
                <w:lang w:val="nl-NL"/>
              </w:rPr>
            </w:pPr>
          </w:p>
          <w:p w14:paraId="0B32240F" w14:textId="77777777" w:rsidR="005B451A" w:rsidRPr="005C70B4" w:rsidRDefault="005B451A" w:rsidP="00DC11F8">
            <w:pPr>
              <w:rPr>
                <w:b/>
                <w:lang w:val="nl-NL"/>
              </w:rPr>
            </w:pPr>
          </w:p>
          <w:p w14:paraId="29B02F7F" w14:textId="081043D5" w:rsidR="00DC11F8" w:rsidRPr="005C70B4" w:rsidRDefault="00DC11F8" w:rsidP="00DC11F8">
            <w:pPr>
              <w:rPr>
                <w:b/>
                <w:lang w:val="en-GB"/>
              </w:rPr>
            </w:pPr>
            <w:r w:rsidRPr="005C70B4">
              <w:rPr>
                <w:b/>
                <w:lang w:val="en-GB"/>
              </w:rPr>
              <w:t>Alfa College Software Developer</w:t>
            </w:r>
          </w:p>
          <w:p w14:paraId="671AEDEE" w14:textId="77777777" w:rsidR="00DC11F8" w:rsidRPr="005C70B4" w:rsidRDefault="00DC11F8" w:rsidP="00DC11F8">
            <w:pPr>
              <w:pStyle w:val="Datum"/>
              <w:rPr>
                <w:lang w:val="nl-NL"/>
              </w:rPr>
            </w:pPr>
            <w:r w:rsidRPr="005C70B4">
              <w:rPr>
                <w:lang w:val="nl-NL"/>
              </w:rPr>
              <w:t>2022 - heden</w:t>
            </w:r>
          </w:p>
          <w:p w14:paraId="5CC8A9FA" w14:textId="0F26B8A7" w:rsidR="00DC11F8" w:rsidRPr="005C70B4" w:rsidRDefault="00DC11F8" w:rsidP="00DC11F8">
            <w:pPr>
              <w:rPr>
                <w:b/>
                <w:lang w:val="nl-NL"/>
              </w:rPr>
            </w:pPr>
            <w:r w:rsidRPr="005C70B4">
              <w:rPr>
                <w:lang w:val="nl-NL"/>
              </w:rPr>
              <w:t>Winnaar van de 5G studenten battle.</w:t>
            </w:r>
          </w:p>
          <w:p w14:paraId="09992654" w14:textId="77777777" w:rsidR="00DC11F8" w:rsidRPr="005C70B4" w:rsidRDefault="00DC11F8" w:rsidP="00776643">
            <w:pPr>
              <w:rPr>
                <w:b/>
                <w:lang w:val="nl-NL"/>
              </w:rPr>
            </w:pPr>
          </w:p>
          <w:p w14:paraId="48C3D29F" w14:textId="192DB583" w:rsidR="006D409C" w:rsidRPr="005C70B4" w:rsidRDefault="00DB0E59" w:rsidP="00776643">
            <w:pPr>
              <w:rPr>
                <w:b/>
                <w:lang w:val="nl-NL"/>
              </w:rPr>
            </w:pPr>
            <w:r w:rsidRPr="005C70B4">
              <w:rPr>
                <w:b/>
                <w:lang w:val="nl-NL"/>
              </w:rPr>
              <w:t>Gomarus College HAVO</w:t>
            </w:r>
          </w:p>
          <w:p w14:paraId="1B73F7E7" w14:textId="2199E8D3" w:rsidR="006D409C" w:rsidRPr="005C70B4" w:rsidRDefault="00DB0E59" w:rsidP="00776643">
            <w:pPr>
              <w:pStyle w:val="Datum"/>
              <w:rPr>
                <w:lang w:val="nl-NL"/>
              </w:rPr>
            </w:pPr>
            <w:r w:rsidRPr="005C70B4">
              <w:rPr>
                <w:lang w:val="nl-NL"/>
              </w:rPr>
              <w:t>2017</w:t>
            </w:r>
            <w:r w:rsidR="006D409C" w:rsidRPr="005C70B4">
              <w:rPr>
                <w:lang w:val="nl-NL"/>
              </w:rPr>
              <w:t xml:space="preserve"> - </w:t>
            </w:r>
            <w:r w:rsidRPr="005C70B4">
              <w:rPr>
                <w:lang w:val="nl-NL"/>
              </w:rPr>
              <w:t>2022</w:t>
            </w:r>
          </w:p>
          <w:p w14:paraId="4AFA2019" w14:textId="409F554E" w:rsidR="006D409C" w:rsidRPr="005C70B4" w:rsidRDefault="00DB0E59" w:rsidP="00776643">
            <w:pPr>
              <w:rPr>
                <w:lang w:val="nl-NL"/>
              </w:rPr>
            </w:pPr>
            <w:r w:rsidRPr="005C70B4">
              <w:rPr>
                <w:lang w:val="nl-NL"/>
              </w:rPr>
              <w:t xml:space="preserve">Ik heb de opleiding tot leerjaar 5 gedaan maar heb de opleiding niet afgemaakt. Als vakkenpakket had ik Natuur en Techniek. </w:t>
            </w:r>
          </w:p>
          <w:p w14:paraId="108F839D" w14:textId="77777777" w:rsidR="006D409C" w:rsidRPr="005C70B4" w:rsidRDefault="00DB0E59" w:rsidP="00776643">
            <w:pPr>
              <w:rPr>
                <w:color w:val="B1C6D7" w:themeColor="background2" w:themeShade="E6"/>
                <w:lang w:val="nl-NL"/>
              </w:rPr>
            </w:pPr>
            <w:r w:rsidRPr="005C70B4">
              <w:rPr>
                <w:color w:val="B1C6D7" w:themeColor="background2" w:themeShade="E6"/>
                <w:lang w:val="nl-NL"/>
              </w:rPr>
              <w:t xml:space="preserve"> </w:t>
            </w:r>
          </w:p>
          <w:p w14:paraId="77D25233" w14:textId="125944F5" w:rsidR="00C1225E" w:rsidRPr="005C70B4" w:rsidRDefault="00C1225E" w:rsidP="00776643">
            <w:pPr>
              <w:rPr>
                <w:color w:val="B1C6D7" w:themeColor="background2" w:themeShade="E6"/>
                <w:lang w:val="nl-NL"/>
              </w:rPr>
            </w:pPr>
          </w:p>
        </w:tc>
      </w:tr>
      <w:tr w:rsidR="005C70B4" w:rsidRPr="005C70B4" w14:paraId="01FA6953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5AC623A9" w14:textId="3364F047" w:rsidR="00DB0E59" w:rsidRPr="005C70B4" w:rsidRDefault="00DB0E59" w:rsidP="005D47DE">
            <w:pPr>
              <w:pStyle w:val="Titel"/>
              <w:rPr>
                <w:color w:val="4A7090" w:themeColor="background2" w:themeShade="80"/>
                <w:lang w:val="nl-NL"/>
              </w:rPr>
            </w:pPr>
            <w:r w:rsidRPr="005C70B4">
              <w:rPr>
                <w:color w:val="4A7090" w:themeColor="background2" w:themeShade="80"/>
                <w:lang w:val="nl-NL"/>
              </w:rPr>
              <w:t xml:space="preserve">Rik </w:t>
            </w:r>
          </w:p>
          <w:p w14:paraId="0720768D" w14:textId="265D0CF0" w:rsidR="006D409C" w:rsidRPr="005C70B4" w:rsidRDefault="00DB0E59" w:rsidP="005D47DE">
            <w:pPr>
              <w:pStyle w:val="Titel"/>
              <w:rPr>
                <w:color w:val="4A7090" w:themeColor="background2" w:themeShade="80"/>
                <w:lang w:val="nl-NL"/>
              </w:rPr>
            </w:pPr>
            <w:r w:rsidRPr="005C70B4">
              <w:rPr>
                <w:color w:val="4A7090" w:themeColor="background2" w:themeShade="80"/>
                <w:lang w:val="nl-NL"/>
              </w:rPr>
              <w:t>Arjen Bakker</w:t>
            </w:r>
          </w:p>
          <w:p w14:paraId="0370B720" w14:textId="0E4CF4CD" w:rsidR="006D409C" w:rsidRPr="005C70B4" w:rsidRDefault="006D409C" w:rsidP="005D47DE">
            <w:pPr>
              <w:pStyle w:val="Ondertitel"/>
              <w:rPr>
                <w:color w:val="4A7090" w:themeColor="background2" w:themeShade="80"/>
                <w:lang w:val="nl-NL"/>
              </w:rPr>
            </w:pPr>
          </w:p>
          <w:p w14:paraId="162DE712" w14:textId="04214843" w:rsidR="006D409C" w:rsidRPr="005C70B4" w:rsidRDefault="00B03B20" w:rsidP="005D47DE">
            <w:pPr>
              <w:pStyle w:val="Kop2"/>
              <w:rPr>
                <w:color w:val="4A7090" w:themeColor="background2" w:themeShade="80"/>
                <w:lang w:val="nl-NL"/>
              </w:rPr>
            </w:pPr>
            <w:r w:rsidRPr="005C70B4">
              <w:rPr>
                <w:color w:val="4A7090" w:themeColor="background2" w:themeShade="80"/>
                <w:lang w:val="nl-NL"/>
              </w:rPr>
              <w:t>Profiel</w:t>
            </w:r>
          </w:p>
          <w:p w14:paraId="7A0669F6" w14:textId="50647A11" w:rsidR="006D409C" w:rsidRPr="005C70B4" w:rsidRDefault="005C70B4" w:rsidP="00A75FCE">
            <w:pPr>
              <w:pStyle w:val="ProfileText"/>
              <w:rPr>
                <w:color w:val="4A7090" w:themeColor="background2" w:themeShade="80"/>
                <w:lang w:val="nl-NL"/>
              </w:rPr>
            </w:pPr>
            <w:r w:rsidRPr="005C70B4">
              <w:rPr>
                <w:color w:val="4A7090" w:themeColor="background2" w:themeShade="80"/>
                <w:lang w:val="nl-NL"/>
              </w:rPr>
              <w:t xml:space="preserve">Ik </w:t>
            </w:r>
            <w:r w:rsidR="00DC11F8" w:rsidRPr="005C70B4">
              <w:rPr>
                <w:color w:val="4A7090" w:themeColor="background2" w:themeShade="80"/>
                <w:lang w:val="nl-NL"/>
              </w:rPr>
              <w:t xml:space="preserve">respecteer anderen en ben ik </w:t>
            </w:r>
            <w:r w:rsidR="00B03B20" w:rsidRPr="005C70B4">
              <w:rPr>
                <w:color w:val="4A7090" w:themeColor="background2" w:themeShade="80"/>
                <w:lang w:val="nl-NL"/>
              </w:rPr>
              <w:t>loyaal</w:t>
            </w:r>
            <w:r w:rsidR="00DC11F8" w:rsidRPr="005C70B4">
              <w:rPr>
                <w:color w:val="4A7090" w:themeColor="background2" w:themeShade="80"/>
                <w:lang w:val="nl-NL"/>
              </w:rPr>
              <w:t xml:space="preserve">, verder zet </w:t>
            </w:r>
            <w:r w:rsidR="00B03B20" w:rsidRPr="005C70B4">
              <w:rPr>
                <w:color w:val="4A7090" w:themeColor="background2" w:themeShade="80"/>
                <w:lang w:val="nl-NL"/>
              </w:rPr>
              <w:t>ik me altijd goed in, ik ben liergierig en altijd opzoek naar verbetering.</w:t>
            </w:r>
          </w:p>
          <w:p w14:paraId="631C0D0F" w14:textId="77777777" w:rsidR="006D409C" w:rsidRPr="005C70B4" w:rsidRDefault="006D409C" w:rsidP="005D47DE">
            <w:pPr>
              <w:rPr>
                <w:color w:val="4A7090" w:themeColor="background2" w:themeShade="80"/>
                <w:lang w:val="nl-NL"/>
              </w:rPr>
            </w:pPr>
          </w:p>
          <w:sdt>
            <w:sdtPr>
              <w:rPr>
                <w:color w:val="4A7090" w:themeColor="background2" w:themeShade="80"/>
                <w:lang w:val="nl-NL"/>
              </w:rPr>
              <w:id w:val="-1954003311"/>
              <w:placeholder>
                <w:docPart w:val="D7AB3899EA654B008BBE3243135513E8"/>
              </w:placeholder>
              <w:temporary/>
              <w:showingPlcHdr/>
              <w15:appearance w15:val="hidden"/>
            </w:sdtPr>
            <w:sdtContent>
              <w:p w14:paraId="462DDAAE" w14:textId="77777777" w:rsidR="006D409C" w:rsidRPr="005C70B4" w:rsidRDefault="006D409C" w:rsidP="005D47DE">
                <w:pPr>
                  <w:pStyle w:val="Kop2"/>
                  <w:rPr>
                    <w:color w:val="4A7090" w:themeColor="background2" w:themeShade="80"/>
                    <w:lang w:val="nl-NL"/>
                  </w:rPr>
                </w:pPr>
                <w:r w:rsidRPr="005C70B4">
                  <w:rPr>
                    <w:rStyle w:val="Kop2Char"/>
                    <w:color w:val="4A7090" w:themeColor="background2" w:themeShade="80"/>
                    <w:lang w:val="nl-NL"/>
                  </w:rPr>
                  <w:t>CONTACT</w:t>
                </w:r>
              </w:p>
            </w:sdtContent>
          </w:sdt>
          <w:p w14:paraId="682B2411" w14:textId="22500B2F" w:rsidR="006D409C" w:rsidRPr="005C70B4" w:rsidRDefault="00B03B20" w:rsidP="00A75FCE">
            <w:pPr>
              <w:pStyle w:val="ContactDetails"/>
              <w:rPr>
                <w:color w:val="4A7090" w:themeColor="background2" w:themeShade="80"/>
                <w:lang w:val="nl-NL"/>
              </w:rPr>
            </w:pPr>
            <w:r w:rsidRPr="005C70B4">
              <w:rPr>
                <w:color w:val="4A7090" w:themeColor="background2" w:themeShade="80"/>
                <w:lang w:val="nl-NL"/>
              </w:rPr>
              <w:t>Telefoonnummer</w:t>
            </w:r>
            <w:r w:rsidR="005C70B4" w:rsidRPr="005C70B4">
              <w:rPr>
                <w:color w:val="4A7090" w:themeColor="background2" w:themeShade="80"/>
                <w:lang w:val="nl-NL"/>
              </w:rPr>
              <w:t>:</w:t>
            </w:r>
          </w:p>
          <w:p w14:paraId="5A139EBA" w14:textId="44441D40" w:rsidR="006D409C" w:rsidRPr="005C70B4" w:rsidRDefault="00B03B20" w:rsidP="00A75FCE">
            <w:pPr>
              <w:pStyle w:val="ContactDetails"/>
              <w:rPr>
                <w:color w:val="4A7090" w:themeColor="background2" w:themeShade="80"/>
                <w:lang w:val="nl-NL"/>
              </w:rPr>
            </w:pPr>
            <w:r w:rsidRPr="005C70B4">
              <w:rPr>
                <w:color w:val="4A7090" w:themeColor="background2" w:themeShade="80"/>
                <w:lang w:val="nl-NL"/>
              </w:rPr>
              <w:t>06</w:t>
            </w:r>
            <w:r w:rsidR="005A6627">
              <w:rPr>
                <w:color w:val="4A7090" w:themeColor="background2" w:themeShade="80"/>
                <w:lang w:val="nl-NL"/>
              </w:rPr>
              <w:t xml:space="preserve"> </w:t>
            </w:r>
            <w:r w:rsidRPr="005C70B4">
              <w:rPr>
                <w:color w:val="4A7090" w:themeColor="background2" w:themeShade="80"/>
                <w:lang w:val="nl-NL"/>
              </w:rPr>
              <w:t>83658123</w:t>
            </w:r>
          </w:p>
          <w:p w14:paraId="3DBD3DC1" w14:textId="77777777" w:rsidR="006D409C" w:rsidRPr="005C70B4" w:rsidRDefault="006D409C" w:rsidP="00A75FCE">
            <w:pPr>
              <w:pStyle w:val="ContactDetails"/>
              <w:rPr>
                <w:color w:val="4A7090" w:themeColor="background2" w:themeShade="80"/>
                <w:lang w:val="nl-NL"/>
              </w:rPr>
            </w:pPr>
          </w:p>
          <w:p w14:paraId="1FF6FC71" w14:textId="09FBF76F" w:rsidR="006D409C" w:rsidRPr="005C70B4" w:rsidRDefault="00B03B20" w:rsidP="00A75FCE">
            <w:pPr>
              <w:pStyle w:val="ContactDetails"/>
              <w:rPr>
                <w:color w:val="4A7090" w:themeColor="background2" w:themeShade="80"/>
                <w:lang w:val="nl-NL"/>
              </w:rPr>
            </w:pPr>
            <w:r w:rsidRPr="005C70B4">
              <w:rPr>
                <w:color w:val="4A7090" w:themeColor="background2" w:themeShade="80"/>
                <w:lang w:val="nl-NL"/>
              </w:rPr>
              <w:t>Geboortedatum</w:t>
            </w:r>
            <w:r w:rsidR="005C70B4" w:rsidRPr="005C70B4">
              <w:rPr>
                <w:color w:val="4A7090" w:themeColor="background2" w:themeShade="80"/>
                <w:lang w:val="nl-NL"/>
              </w:rPr>
              <w:t>:</w:t>
            </w:r>
            <w:r w:rsidRPr="005C70B4">
              <w:rPr>
                <w:color w:val="4A7090" w:themeColor="background2" w:themeShade="80"/>
                <w:lang w:val="nl-NL"/>
              </w:rPr>
              <w:t xml:space="preserve"> </w:t>
            </w:r>
          </w:p>
          <w:p w14:paraId="613F4108" w14:textId="6DA2A33A" w:rsidR="006D409C" w:rsidRPr="005C70B4" w:rsidRDefault="00B03B20" w:rsidP="00A75FCE">
            <w:pPr>
              <w:pStyle w:val="ContactDetails"/>
              <w:rPr>
                <w:color w:val="4A7090" w:themeColor="background2" w:themeShade="80"/>
                <w:lang w:val="nl-NL"/>
              </w:rPr>
            </w:pPr>
            <w:r w:rsidRPr="005C70B4">
              <w:rPr>
                <w:color w:val="4A7090" w:themeColor="background2" w:themeShade="80"/>
                <w:lang w:val="nl-NL"/>
              </w:rPr>
              <w:t>21-10-2005</w:t>
            </w:r>
          </w:p>
          <w:p w14:paraId="7729E17D" w14:textId="77777777" w:rsidR="00934AA3" w:rsidRDefault="00934AA3" w:rsidP="00A75FCE">
            <w:pPr>
              <w:pStyle w:val="ContactDetails"/>
              <w:rPr>
                <w:color w:val="4A7090" w:themeColor="background2" w:themeShade="80"/>
                <w:lang w:val="nl-NL"/>
              </w:rPr>
            </w:pPr>
          </w:p>
          <w:p w14:paraId="39ACA9B1" w14:textId="2B6CDB46" w:rsidR="0061307E" w:rsidRPr="005C70B4" w:rsidRDefault="0061307E" w:rsidP="00A75FCE">
            <w:pPr>
              <w:pStyle w:val="ContactDetails"/>
              <w:rPr>
                <w:color w:val="4A7090" w:themeColor="background2" w:themeShade="80"/>
                <w:lang w:val="nl-NL"/>
              </w:rPr>
            </w:pPr>
            <w:r>
              <w:rPr>
                <w:color w:val="4A7090" w:themeColor="background2" w:themeShade="80"/>
                <w:lang w:val="nl-NL"/>
              </w:rPr>
              <w:t>Woonplaats:</w:t>
            </w:r>
          </w:p>
          <w:p w14:paraId="52AEC2C5" w14:textId="27548C30" w:rsidR="006D409C" w:rsidRDefault="00934AA3" w:rsidP="0061307E">
            <w:pPr>
              <w:pStyle w:val="ContactDetails"/>
              <w:rPr>
                <w:color w:val="4A7090" w:themeColor="background2" w:themeShade="80"/>
                <w:lang w:val="nl-NL"/>
              </w:rPr>
            </w:pPr>
            <w:r w:rsidRPr="005C70B4">
              <w:rPr>
                <w:color w:val="4A7090" w:themeColor="background2" w:themeShade="80"/>
                <w:lang w:val="nl-NL"/>
              </w:rPr>
              <w:t xml:space="preserve">Oldekerk </w:t>
            </w:r>
          </w:p>
          <w:p w14:paraId="27D70D79" w14:textId="77777777" w:rsidR="0061307E" w:rsidRPr="005C70B4" w:rsidRDefault="0061307E" w:rsidP="0061307E">
            <w:pPr>
              <w:pStyle w:val="ContactDetails"/>
              <w:rPr>
                <w:color w:val="4A7090" w:themeColor="background2" w:themeShade="80"/>
                <w:lang w:val="nl-NL"/>
              </w:rPr>
            </w:pPr>
          </w:p>
          <w:p w14:paraId="1572EADE" w14:textId="39ABAC40" w:rsidR="006D409C" w:rsidRPr="005C70B4" w:rsidRDefault="00B03B20" w:rsidP="00A75FCE">
            <w:pPr>
              <w:pStyle w:val="ContactDetails"/>
              <w:rPr>
                <w:color w:val="4A7090" w:themeColor="background2" w:themeShade="80"/>
                <w:lang w:val="nl-NL"/>
              </w:rPr>
            </w:pPr>
            <w:r w:rsidRPr="005C70B4">
              <w:rPr>
                <w:color w:val="4A7090" w:themeColor="background2" w:themeShade="80"/>
                <w:lang w:val="nl-NL"/>
              </w:rPr>
              <w:t>E-mail</w:t>
            </w:r>
            <w:r w:rsidR="005C70B4" w:rsidRPr="005C70B4">
              <w:rPr>
                <w:color w:val="4A7090" w:themeColor="background2" w:themeShade="80"/>
                <w:lang w:val="nl-NL"/>
              </w:rPr>
              <w:t>:</w:t>
            </w:r>
          </w:p>
          <w:p w14:paraId="74A8FE51" w14:textId="73C9C3D7" w:rsidR="006D409C" w:rsidRPr="005C70B4" w:rsidRDefault="00B03B20" w:rsidP="005D47DE">
            <w:pPr>
              <w:rPr>
                <w:color w:val="B1C6D7" w:themeColor="background2" w:themeShade="E6"/>
                <w:lang w:val="nl-NL"/>
              </w:rPr>
            </w:pPr>
            <w:r w:rsidRPr="005C70B4">
              <w:rPr>
                <w:color w:val="4A7090" w:themeColor="background2" w:themeShade="80"/>
                <w:lang w:val="nl-NL"/>
              </w:rPr>
              <w:t>rikbakker200@gmail.co</w:t>
            </w:r>
            <w:r w:rsidR="005C70B4" w:rsidRPr="005C70B4">
              <w:rPr>
                <w:color w:val="4A7090" w:themeColor="background2" w:themeShade="80"/>
                <w:lang w:val="nl-NL"/>
              </w:rPr>
              <w:t>m</w:t>
            </w:r>
          </w:p>
        </w:tc>
        <w:tc>
          <w:tcPr>
            <w:tcW w:w="504" w:type="dxa"/>
            <w:shd w:val="clear" w:color="auto" w:fill="265F65" w:themeFill="accent2" w:themeFillShade="80"/>
          </w:tcPr>
          <w:p w14:paraId="1231680F" w14:textId="77777777" w:rsidR="006D409C" w:rsidRPr="005C70B4" w:rsidRDefault="006D409C" w:rsidP="00776643">
            <w:pPr>
              <w:tabs>
                <w:tab w:val="left" w:pos="990"/>
              </w:tabs>
              <w:rPr>
                <w:color w:val="4A7090" w:themeColor="background2" w:themeShade="80"/>
                <w:lang w:val="nl-NL"/>
              </w:rPr>
            </w:pPr>
          </w:p>
        </w:tc>
        <w:tc>
          <w:tcPr>
            <w:tcW w:w="6619" w:type="dxa"/>
            <w:shd w:val="clear" w:color="auto" w:fill="265F65" w:themeFill="accent2" w:themeFillShade="80"/>
            <w:vAlign w:val="center"/>
          </w:tcPr>
          <w:p w14:paraId="0C71BA07" w14:textId="270A4B0B" w:rsidR="006D409C" w:rsidRPr="005C70B4" w:rsidRDefault="004C11D7" w:rsidP="00776643">
            <w:pPr>
              <w:pStyle w:val="Kop1"/>
              <w:rPr>
                <w:b/>
                <w:color w:val="4A7090" w:themeColor="background2" w:themeShade="80"/>
                <w:lang w:val="nl-NL"/>
              </w:rPr>
            </w:pPr>
            <w:r w:rsidRPr="005C70B4">
              <w:rPr>
                <w:color w:val="B1C6D7" w:themeColor="background2" w:themeShade="E6"/>
                <w:lang w:val="nl-NL"/>
              </w:rPr>
              <w:t>werk ervaringen</w:t>
            </w:r>
          </w:p>
        </w:tc>
      </w:tr>
      <w:tr w:rsidR="005C70B4" w:rsidRPr="005C70B4" w14:paraId="784B6B6D" w14:textId="77777777" w:rsidTr="00F56513">
        <w:trPr>
          <w:trHeight w:val="5688"/>
        </w:trPr>
        <w:tc>
          <w:tcPr>
            <w:tcW w:w="4421" w:type="dxa"/>
            <w:vMerge/>
            <w:vAlign w:val="bottom"/>
          </w:tcPr>
          <w:p w14:paraId="7EA75344" w14:textId="77777777" w:rsidR="006D409C" w:rsidRPr="005C70B4" w:rsidRDefault="006D409C" w:rsidP="00776643">
            <w:pPr>
              <w:ind w:right="0"/>
              <w:rPr>
                <w:noProof/>
                <w:color w:val="B1C6D7" w:themeColor="background2" w:themeShade="E6"/>
                <w:lang w:val="nl-NL"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743247CC" w14:textId="403D2E7C" w:rsidR="006D409C" w:rsidRPr="005C70B4" w:rsidRDefault="00F56513" w:rsidP="00776643">
            <w:pPr>
              <w:tabs>
                <w:tab w:val="left" w:pos="990"/>
              </w:tabs>
              <w:rPr>
                <w:color w:val="B1C6D7" w:themeColor="background2" w:themeShade="E6"/>
                <w:lang w:val="nl-NL"/>
              </w:rPr>
            </w:pPr>
            <w:r w:rsidRPr="005C70B4">
              <w:rPr>
                <w:noProof/>
                <w:color w:val="B1C6D7" w:themeColor="background2" w:themeShade="E6"/>
                <w:lang w:val="nl-NL"/>
              </w:rPr>
              <mc:AlternateContent>
                <mc:Choice Requires="wps">
                  <w:drawing>
                    <wp:inline distT="0" distB="0" distL="0" distR="0" wp14:anchorId="31B15A47" wp14:editId="7BE122AB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92676F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3735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B15A47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276e8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692676F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373545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69A26627" w14:textId="77777777" w:rsidR="00DC11F8" w:rsidRPr="005C70B4" w:rsidRDefault="00DC11F8" w:rsidP="00DC11F8">
            <w:pPr>
              <w:rPr>
                <w:b/>
                <w:color w:val="B1C6D7" w:themeColor="background2" w:themeShade="E6"/>
                <w:lang w:val="nl-NL"/>
              </w:rPr>
            </w:pPr>
          </w:p>
          <w:p w14:paraId="1715A88B" w14:textId="77777777" w:rsidR="00C1225E" w:rsidRPr="005C70B4" w:rsidRDefault="00C1225E" w:rsidP="00DC11F8">
            <w:pPr>
              <w:rPr>
                <w:b/>
                <w:color w:val="B1C6D7" w:themeColor="background2" w:themeShade="E6"/>
                <w:lang w:val="nl-NL"/>
              </w:rPr>
            </w:pPr>
          </w:p>
          <w:p w14:paraId="12A5C6B2" w14:textId="2FBCAADD" w:rsidR="00C1225E" w:rsidRPr="005C70B4" w:rsidRDefault="00C1225E" w:rsidP="00DC11F8">
            <w:pPr>
              <w:rPr>
                <w:b/>
                <w:lang w:val="nl-NL"/>
              </w:rPr>
            </w:pPr>
            <w:r w:rsidRPr="005C70B4">
              <w:rPr>
                <w:b/>
                <w:lang w:val="nl-NL"/>
              </w:rPr>
              <w:t>PostNL pakketbezorger</w:t>
            </w:r>
          </w:p>
          <w:p w14:paraId="3A12E895" w14:textId="2CE6F4E7" w:rsidR="00C1225E" w:rsidRPr="005C70B4" w:rsidRDefault="00C1225E" w:rsidP="00DC11F8">
            <w:pPr>
              <w:rPr>
                <w:b/>
                <w:lang w:val="nl-NL"/>
              </w:rPr>
            </w:pPr>
            <w:r w:rsidRPr="005C70B4">
              <w:rPr>
                <w:b/>
                <w:lang w:val="nl-NL"/>
              </w:rPr>
              <w:t>2024-heden</w:t>
            </w:r>
          </w:p>
          <w:p w14:paraId="54750B34" w14:textId="28DB5C78" w:rsidR="00C1225E" w:rsidRPr="005C70B4" w:rsidRDefault="00C1225E" w:rsidP="00DC11F8">
            <w:pPr>
              <w:rPr>
                <w:bCs/>
                <w:lang w:val="nl-NL"/>
              </w:rPr>
            </w:pPr>
            <w:r w:rsidRPr="005C70B4">
              <w:rPr>
                <w:bCs/>
                <w:lang w:val="nl-NL"/>
              </w:rPr>
              <w:t xml:space="preserve">In de zomer van 2024 begonnen als pakketbezorger om meer rijervaring op te doen. Via het uitzendbureau YoungCapital. </w:t>
            </w:r>
          </w:p>
          <w:p w14:paraId="159FA298" w14:textId="77777777" w:rsidR="00C1225E" w:rsidRPr="005C70B4" w:rsidRDefault="00C1225E" w:rsidP="00DC11F8">
            <w:pPr>
              <w:rPr>
                <w:b/>
                <w:lang w:val="nl-NL"/>
              </w:rPr>
            </w:pPr>
          </w:p>
          <w:p w14:paraId="36E7661D" w14:textId="7CC46690" w:rsidR="00DC11F8" w:rsidRPr="005C70B4" w:rsidRDefault="00DC11F8" w:rsidP="00DC11F8">
            <w:pPr>
              <w:rPr>
                <w:b/>
                <w:lang w:val="nl-NL"/>
              </w:rPr>
            </w:pPr>
            <w:r w:rsidRPr="005C70B4">
              <w:rPr>
                <w:b/>
                <w:lang w:val="nl-NL"/>
              </w:rPr>
              <w:t>Abiant uitzendbureau Leek</w:t>
            </w:r>
          </w:p>
          <w:p w14:paraId="08FD1D79" w14:textId="19991C43" w:rsidR="00DC11F8" w:rsidRPr="005C70B4" w:rsidRDefault="00DC11F8" w:rsidP="00DC11F8">
            <w:pPr>
              <w:rPr>
                <w:bCs/>
                <w:lang w:val="nl-NL"/>
              </w:rPr>
            </w:pPr>
            <w:r w:rsidRPr="005C70B4">
              <w:rPr>
                <w:bCs/>
                <w:lang w:val="nl-NL"/>
              </w:rPr>
              <w:t>2023-heden</w:t>
            </w:r>
          </w:p>
          <w:p w14:paraId="69B115EF" w14:textId="63D72A76" w:rsidR="00DC11F8" w:rsidRPr="005C70B4" w:rsidRDefault="00C1225E" w:rsidP="00DC11F8">
            <w:pPr>
              <w:rPr>
                <w:bCs/>
                <w:lang w:val="nl-NL"/>
              </w:rPr>
            </w:pPr>
            <w:r w:rsidRPr="005C70B4">
              <w:rPr>
                <w:bCs/>
                <w:lang w:val="nl-NL"/>
              </w:rPr>
              <w:t>Via het uitzendbureau verschillende klussen gehad, maar uiteindelijk blijven hangen bij Poelman V.O.F in de bouwsector.</w:t>
            </w:r>
          </w:p>
          <w:p w14:paraId="6FD710AC" w14:textId="77777777" w:rsidR="00C1225E" w:rsidRPr="005C70B4" w:rsidRDefault="00C1225E" w:rsidP="00DC11F8">
            <w:pPr>
              <w:rPr>
                <w:b/>
                <w:lang w:val="nl-NL"/>
              </w:rPr>
            </w:pPr>
          </w:p>
          <w:p w14:paraId="5F5D3894" w14:textId="66453B34" w:rsidR="00DC11F8" w:rsidRPr="005C70B4" w:rsidRDefault="00DC11F8" w:rsidP="00DC11F8">
            <w:pPr>
              <w:rPr>
                <w:bCs/>
                <w:lang w:val="nl-NL"/>
              </w:rPr>
            </w:pPr>
            <w:r w:rsidRPr="005C70B4">
              <w:rPr>
                <w:b/>
                <w:lang w:val="nl-NL"/>
              </w:rPr>
              <w:t>Europa have vulpoegmedewerker, groenteboer, bakker</w:t>
            </w:r>
          </w:p>
          <w:p w14:paraId="16506E12" w14:textId="6ED06F8C" w:rsidR="00DC11F8" w:rsidRPr="005C70B4" w:rsidRDefault="00DC11F8" w:rsidP="00DC11F8">
            <w:pPr>
              <w:rPr>
                <w:lang w:val="nl-NL"/>
              </w:rPr>
            </w:pPr>
            <w:r w:rsidRPr="005C70B4">
              <w:rPr>
                <w:lang w:val="nl-NL"/>
              </w:rPr>
              <w:t>2020–2023</w:t>
            </w:r>
          </w:p>
          <w:p w14:paraId="269B5606" w14:textId="48E1DBEF" w:rsidR="00DC11F8" w:rsidRPr="005C70B4" w:rsidRDefault="00DC11F8" w:rsidP="00DC11F8">
            <w:pPr>
              <w:rPr>
                <w:lang w:val="nl-NL"/>
              </w:rPr>
            </w:pPr>
            <w:r w:rsidRPr="005C70B4">
              <w:rPr>
                <w:lang w:val="nl-NL"/>
              </w:rPr>
              <w:t xml:space="preserve">Begonnen als vulploegmedewerker ben momenteel voornamelijk als bakkerijmedewerker aan het werk verder ook nog als groenteboer. </w:t>
            </w:r>
          </w:p>
          <w:p w14:paraId="494B0DCC" w14:textId="77777777" w:rsidR="00DC11F8" w:rsidRPr="005C70B4" w:rsidRDefault="00DC11F8" w:rsidP="00776643">
            <w:pPr>
              <w:rPr>
                <w:b/>
                <w:lang w:val="nl-NL"/>
              </w:rPr>
            </w:pPr>
          </w:p>
          <w:p w14:paraId="335D183A" w14:textId="29DF4B55" w:rsidR="00DC11F8" w:rsidRPr="005C70B4" w:rsidRDefault="00DC11F8" w:rsidP="00DC11F8">
            <w:pPr>
              <w:rPr>
                <w:bCs/>
                <w:lang w:val="nl-NL"/>
              </w:rPr>
            </w:pPr>
            <w:r w:rsidRPr="005C70B4">
              <w:rPr>
                <w:b/>
                <w:lang w:val="nl-NL"/>
              </w:rPr>
              <w:t xml:space="preserve">Agri-personeel </w:t>
            </w:r>
            <w:r w:rsidRPr="005C70B4">
              <w:rPr>
                <w:lang w:val="nl-NL"/>
              </w:rPr>
              <w:t xml:space="preserve"> </w:t>
            </w:r>
          </w:p>
          <w:p w14:paraId="157735A6" w14:textId="77777777" w:rsidR="00DC11F8" w:rsidRPr="005C70B4" w:rsidRDefault="00DC11F8" w:rsidP="00DC11F8">
            <w:pPr>
              <w:rPr>
                <w:lang w:val="nl-NL"/>
              </w:rPr>
            </w:pPr>
            <w:r w:rsidRPr="005C70B4">
              <w:rPr>
                <w:lang w:val="nl-NL"/>
              </w:rPr>
              <w:t>2019–2020</w:t>
            </w:r>
          </w:p>
          <w:p w14:paraId="1951ED36" w14:textId="77777777" w:rsidR="00DC11F8" w:rsidRPr="005C70B4" w:rsidRDefault="00DC11F8" w:rsidP="00DC11F8">
            <w:pPr>
              <w:rPr>
                <w:lang w:val="nl-NL"/>
              </w:rPr>
            </w:pPr>
            <w:r w:rsidRPr="005C70B4">
              <w:rPr>
                <w:lang w:val="nl-NL"/>
              </w:rPr>
              <w:t>Ik heb bij agri-personeel aardappels gerooid en koeien gemolken. Hiermee ben ik gestopt gezien ik naar een vaste baan zocht.</w:t>
            </w:r>
          </w:p>
          <w:p w14:paraId="21862C45" w14:textId="7F92C1F2" w:rsidR="00DC11F8" w:rsidRPr="005C70B4" w:rsidRDefault="00DC11F8" w:rsidP="00776643">
            <w:pPr>
              <w:rPr>
                <w:b/>
                <w:lang w:val="nl-NL"/>
              </w:rPr>
            </w:pPr>
          </w:p>
          <w:p w14:paraId="47F943D6" w14:textId="037F64CF" w:rsidR="006D409C" w:rsidRPr="005C70B4" w:rsidRDefault="0093448A" w:rsidP="00776643">
            <w:pPr>
              <w:rPr>
                <w:bCs/>
                <w:lang w:val="nl-NL"/>
              </w:rPr>
            </w:pPr>
            <w:r w:rsidRPr="005C70B4">
              <w:rPr>
                <w:b/>
                <w:lang w:val="nl-NL"/>
              </w:rPr>
              <w:t>K</w:t>
            </w:r>
            <w:r w:rsidR="00DB0E59" w:rsidRPr="005C70B4">
              <w:rPr>
                <w:b/>
                <w:lang w:val="nl-NL"/>
              </w:rPr>
              <w:t>lusjesman</w:t>
            </w:r>
            <w:r w:rsidR="004C11D7" w:rsidRPr="005C70B4">
              <w:rPr>
                <w:b/>
                <w:lang w:val="nl-NL"/>
              </w:rPr>
              <w:t xml:space="preserve"> (vrijwilligerswerk)</w:t>
            </w:r>
          </w:p>
          <w:p w14:paraId="40AC43C8" w14:textId="6D077857" w:rsidR="006D409C" w:rsidRPr="005C70B4" w:rsidRDefault="0093448A" w:rsidP="00776643">
            <w:pPr>
              <w:rPr>
                <w:lang w:val="nl-NL"/>
              </w:rPr>
            </w:pPr>
            <w:r w:rsidRPr="005C70B4">
              <w:rPr>
                <w:lang w:val="nl-NL"/>
              </w:rPr>
              <w:t>2017</w:t>
            </w:r>
            <w:r w:rsidR="006D409C" w:rsidRPr="005C70B4">
              <w:rPr>
                <w:lang w:val="nl-NL"/>
              </w:rPr>
              <w:t>–</w:t>
            </w:r>
            <w:r w:rsidRPr="005C70B4">
              <w:rPr>
                <w:lang w:val="nl-NL"/>
              </w:rPr>
              <w:t>2020</w:t>
            </w:r>
          </w:p>
          <w:p w14:paraId="29A69FC1" w14:textId="34EFA3C1" w:rsidR="006D409C" w:rsidRPr="005C70B4" w:rsidRDefault="0093448A" w:rsidP="00DC11F8">
            <w:pPr>
              <w:rPr>
                <w:color w:val="B1C6D7" w:themeColor="background2" w:themeShade="E6"/>
                <w:lang w:val="nl-NL"/>
              </w:rPr>
            </w:pPr>
            <w:r w:rsidRPr="005C70B4">
              <w:rPr>
                <w:lang w:val="nl-NL"/>
              </w:rPr>
              <w:t>Op een lokale bed-en-breakfast heb ik 3 jaar lang dieren verzorgd, helpen met constructie van o.a. de boerderij en onderhoud van het pand. Omdat ik wa</w:t>
            </w:r>
            <w:r w:rsidR="004C11D7" w:rsidRPr="005C70B4">
              <w:rPr>
                <w:lang w:val="nl-NL"/>
              </w:rPr>
              <w:t>t</w:t>
            </w:r>
            <w:r w:rsidRPr="005C70B4">
              <w:rPr>
                <w:lang w:val="nl-NL"/>
              </w:rPr>
              <w:t xml:space="preserve"> socialer werk wou </w:t>
            </w:r>
            <w:r w:rsidR="004C11D7" w:rsidRPr="005C70B4">
              <w:rPr>
                <w:lang w:val="nl-NL"/>
              </w:rPr>
              <w:t xml:space="preserve">gaan </w:t>
            </w:r>
            <w:r w:rsidRPr="005C70B4">
              <w:rPr>
                <w:lang w:val="nl-NL"/>
              </w:rPr>
              <w:t>doen ben ik hier gestopt.</w:t>
            </w:r>
          </w:p>
        </w:tc>
      </w:tr>
    </w:tbl>
    <w:p w14:paraId="5823B630" w14:textId="77777777" w:rsidR="00153B84" w:rsidRPr="005C70B4" w:rsidRDefault="00153B84" w:rsidP="00B972BA">
      <w:pPr>
        <w:rPr>
          <w:color w:val="B1C6D7" w:themeColor="background2" w:themeShade="E6"/>
          <w:lang w:val="nl-NL"/>
        </w:rPr>
      </w:pPr>
    </w:p>
    <w:sectPr w:rsidR="00153B84" w:rsidRPr="005C70B4" w:rsidSect="00F56513">
      <w:headerReference w:type="default" r:id="rId8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6FB8E" w14:textId="77777777" w:rsidR="00BD42C8" w:rsidRDefault="00BD42C8" w:rsidP="00C51CF5">
      <w:r>
        <w:separator/>
      </w:r>
    </w:p>
  </w:endnote>
  <w:endnote w:type="continuationSeparator" w:id="0">
    <w:p w14:paraId="5D7B49F3" w14:textId="77777777" w:rsidR="00BD42C8" w:rsidRDefault="00BD42C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91DB4" w14:textId="77777777" w:rsidR="00BD42C8" w:rsidRDefault="00BD42C8" w:rsidP="00C51CF5">
      <w:r>
        <w:separator/>
      </w:r>
    </w:p>
  </w:footnote>
  <w:footnote w:type="continuationSeparator" w:id="0">
    <w:p w14:paraId="79D55877" w14:textId="77777777" w:rsidR="00BD42C8" w:rsidRDefault="00BD42C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257C9" w14:textId="77777777" w:rsidR="00C51CF5" w:rsidRDefault="00F56513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04EB6A" wp14:editId="7FC81C05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F468B48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d4eaf3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F81F9D"/>
    <w:multiLevelType w:val="hybridMultilevel"/>
    <w:tmpl w:val="EF4030E4"/>
    <w:lvl w:ilvl="0" w:tplc="1C2AFF3A">
      <w:start w:val="2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06456">
    <w:abstractNumId w:val="0"/>
  </w:num>
  <w:num w:numId="2" w16cid:durableId="85946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59"/>
    <w:rsid w:val="000521EF"/>
    <w:rsid w:val="000A545F"/>
    <w:rsid w:val="000E13A5"/>
    <w:rsid w:val="000F3BEA"/>
    <w:rsid w:val="0010314C"/>
    <w:rsid w:val="0011436B"/>
    <w:rsid w:val="00147FE7"/>
    <w:rsid w:val="00153B84"/>
    <w:rsid w:val="00196AAB"/>
    <w:rsid w:val="001A4D1A"/>
    <w:rsid w:val="001B0B3D"/>
    <w:rsid w:val="00201AD9"/>
    <w:rsid w:val="003B0DB8"/>
    <w:rsid w:val="003F477D"/>
    <w:rsid w:val="00431999"/>
    <w:rsid w:val="00443E2D"/>
    <w:rsid w:val="004C11D7"/>
    <w:rsid w:val="004D4DC9"/>
    <w:rsid w:val="00572086"/>
    <w:rsid w:val="00597871"/>
    <w:rsid w:val="005A6627"/>
    <w:rsid w:val="005B451A"/>
    <w:rsid w:val="005C70B4"/>
    <w:rsid w:val="005D47DE"/>
    <w:rsid w:val="005F364E"/>
    <w:rsid w:val="0061307E"/>
    <w:rsid w:val="00613801"/>
    <w:rsid w:val="0062123A"/>
    <w:rsid w:val="00635EF0"/>
    <w:rsid w:val="00646E75"/>
    <w:rsid w:val="00663587"/>
    <w:rsid w:val="00674A21"/>
    <w:rsid w:val="00690B0A"/>
    <w:rsid w:val="006D409C"/>
    <w:rsid w:val="00776643"/>
    <w:rsid w:val="00797579"/>
    <w:rsid w:val="007D0F5B"/>
    <w:rsid w:val="00862972"/>
    <w:rsid w:val="00882E29"/>
    <w:rsid w:val="008F290E"/>
    <w:rsid w:val="0093448A"/>
    <w:rsid w:val="00934AA3"/>
    <w:rsid w:val="00942045"/>
    <w:rsid w:val="009627C7"/>
    <w:rsid w:val="00964B9F"/>
    <w:rsid w:val="009D4CED"/>
    <w:rsid w:val="009F215D"/>
    <w:rsid w:val="00A61F95"/>
    <w:rsid w:val="00A73BCA"/>
    <w:rsid w:val="00A75FCE"/>
    <w:rsid w:val="00AC5509"/>
    <w:rsid w:val="00AF4EA4"/>
    <w:rsid w:val="00B03B20"/>
    <w:rsid w:val="00B0669D"/>
    <w:rsid w:val="00B90CEF"/>
    <w:rsid w:val="00B95D4D"/>
    <w:rsid w:val="00B972BA"/>
    <w:rsid w:val="00BB464E"/>
    <w:rsid w:val="00BD42C8"/>
    <w:rsid w:val="00C1225E"/>
    <w:rsid w:val="00C51CF5"/>
    <w:rsid w:val="00C771F7"/>
    <w:rsid w:val="00C93D20"/>
    <w:rsid w:val="00CA407F"/>
    <w:rsid w:val="00D00A30"/>
    <w:rsid w:val="00D8438A"/>
    <w:rsid w:val="00DB0E59"/>
    <w:rsid w:val="00DC11F8"/>
    <w:rsid w:val="00DC71AE"/>
    <w:rsid w:val="00E50D01"/>
    <w:rsid w:val="00E55D74"/>
    <w:rsid w:val="00E774C3"/>
    <w:rsid w:val="00E8541C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AF944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572086"/>
    <w:pPr>
      <w:ind w:right="360"/>
    </w:pPr>
    <w:rPr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443E2D"/>
    <w:pPr>
      <w:keepNext/>
      <w:keepLines/>
      <w:pBdr>
        <w:bottom w:val="single" w:sz="8" w:space="1" w:color="3494BA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A495C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adruk">
    <w:name w:val="Emphasis"/>
    <w:basedOn w:val="Standaardalinea-lettertype"/>
    <w:uiPriority w:val="11"/>
    <w:semiHidden/>
    <w:qFormat/>
    <w:rsid w:val="00B90CEF"/>
    <w:rPr>
      <w:i/>
      <w:iCs/>
    </w:rPr>
  </w:style>
  <w:style w:type="paragraph" w:styleId="Lijstalinea">
    <w:name w:val="List Paragraph"/>
    <w:basedOn w:val="Standaard"/>
    <w:uiPriority w:val="34"/>
    <w:semiHidden/>
    <w:qFormat/>
    <w:rsid w:val="003B0DB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53B84"/>
  </w:style>
  <w:style w:type="paragraph" w:styleId="Voettekst">
    <w:name w:val="footer"/>
    <w:basedOn w:val="Standaard"/>
    <w:link w:val="Voettekst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72086"/>
    <w:rPr>
      <w:sz w:val="2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2086"/>
    <w:rPr>
      <w:rFonts w:asciiTheme="majorHAnsi" w:eastAsiaTheme="majorEastAsia" w:hAnsiTheme="majorHAnsi" w:cstheme="majorBidi"/>
      <w:color w:val="1A495C" w:themeColor="accent1" w:themeShade="7F"/>
      <w:sz w:val="22"/>
    </w:rPr>
  </w:style>
  <w:style w:type="paragraph" w:styleId="Datum">
    <w:name w:val="Date"/>
    <w:basedOn w:val="Standaard"/>
    <w:next w:val="Standaard"/>
    <w:link w:val="DatumChar"/>
    <w:uiPriority w:val="99"/>
    <w:rsid w:val="00C51CF5"/>
    <w:rPr>
      <w:sz w:val="18"/>
      <w:szCs w:val="22"/>
    </w:rPr>
  </w:style>
  <w:style w:type="character" w:customStyle="1" w:styleId="DatumChar">
    <w:name w:val="Datum Char"/>
    <w:basedOn w:val="Standaardalinea-lettertype"/>
    <w:link w:val="Datum"/>
    <w:uiPriority w:val="99"/>
    <w:rsid w:val="00C51CF5"/>
    <w:rPr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AC5509"/>
    <w:rPr>
      <w:color w:val="265F65" w:themeColor="accent2" w:themeShade="80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C51CF5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Kop1Char">
    <w:name w:val="Kop 1 Char"/>
    <w:basedOn w:val="Standaardalinea-lettertype"/>
    <w:link w:val="Kop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Onopgelostemelding">
    <w:name w:val="Unresolved Mention"/>
    <w:basedOn w:val="Standaardalinea-lettertype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Standaard"/>
    <w:qFormat/>
    <w:rsid w:val="00443E2D"/>
  </w:style>
  <w:style w:type="paragraph" w:customStyle="1" w:styleId="ContactDetails">
    <w:name w:val="Contact Details"/>
    <w:basedOn w:val="Standaard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kba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AB3899EA654B008BBE3243135513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ACEA3A-75C0-44B5-AAB7-EE5960527522}"/>
      </w:docPartPr>
      <w:docPartBody>
        <w:p w:rsidR="00EE340F" w:rsidRDefault="00000000">
          <w:pPr>
            <w:pStyle w:val="D7AB3899EA654B008BBE3243135513E8"/>
          </w:pPr>
          <w:r w:rsidRPr="003F477D">
            <w:rPr>
              <w:rStyle w:val="Kop2Char"/>
              <w:lang w:val="fr-FR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E8"/>
    <w:rsid w:val="004758DF"/>
    <w:rsid w:val="006A39E8"/>
    <w:rsid w:val="009D4CED"/>
    <w:rsid w:val="00A917A9"/>
    <w:rsid w:val="00B23F4C"/>
    <w:rsid w:val="00E402C8"/>
    <w:rsid w:val="00E47379"/>
    <w:rsid w:val="00EE340F"/>
    <w:rsid w:val="00F8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pPr>
      <w:keepNext/>
      <w:keepLines/>
      <w:pBdr>
        <w:bottom w:val="single" w:sz="8" w:space="1" w:color="156082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paragraph" w:customStyle="1" w:styleId="D7AB3899EA654B008BBE3243135513E8">
    <w:name w:val="D7AB3899EA654B008BBE3243135513E8"/>
  </w:style>
  <w:style w:type="character" w:styleId="Hyperlink">
    <w:name w:val="Hyperlink"/>
    <w:basedOn w:val="Standaardalinea-lettertype"/>
    <w:uiPriority w:val="99"/>
    <w:unhideWhenUsed/>
    <w:rPr>
      <w:color w:val="80340D" w:themeColor="accent2" w:themeShade="80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auwgro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FD1E-AF4B-4594-9524-6196E809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resume.dotx</Template>
  <TotalTime>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2023-06-06T21:42:00Z</dcterms:created>
  <dcterms:modified xsi:type="dcterms:W3CDTF">2024-10-21T08:00:00Z</dcterms:modified>
</cp:coreProperties>
</file>